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 w:displacedByCustomXml="next"/>
    <w:bookmarkEnd w:id="0" w:displacedByCustomXml="next"/>
    <w:sdt>
      <w:sdtPr>
        <w:rPr>
          <w:rFonts w:cstheme="minorHAnsi"/>
        </w:rPr>
        <w:id w:val="2022647"/>
        <w:docPartObj>
          <w:docPartGallery w:val="Cover Pages"/>
          <w:docPartUnique/>
        </w:docPartObj>
      </w:sdtPr>
      <w:sdtEndPr>
        <w:rPr>
          <w:rFonts w:cstheme="minorBidi"/>
        </w:rPr>
      </w:sdtEndPr>
      <w:sdtContent>
        <w:tbl>
          <w:tblPr>
            <w:tblpPr w:leftFromText="180" w:rightFromText="180" w:horzAnchor="margin" w:tblpY="1065"/>
            <w:tblW w:w="5000" w:type="pct"/>
            <w:tblCellSpacing w:w="0" w:type="dxa"/>
            <w:tblCellMar>
              <w:left w:w="0" w:type="dxa"/>
              <w:right w:w="0" w:type="dxa"/>
            </w:tblCellMar>
            <w:tblLook w:val="0000" w:firstRow="0" w:lastRow="0" w:firstColumn="0" w:lastColumn="0" w:noHBand="0" w:noVBand="0"/>
          </w:tblPr>
          <w:tblGrid>
            <w:gridCol w:w="2013"/>
            <w:gridCol w:w="18"/>
            <w:gridCol w:w="6977"/>
            <w:gridCol w:w="18"/>
          </w:tblGrid>
          <w:tr w:rsidR="004653F0" w:rsidRPr="00AE1879" w:rsidTr="004653F0">
            <w:trPr>
              <w:tblCellSpacing w:w="0" w:type="dxa"/>
            </w:trPr>
            <w:tc>
              <w:tcPr>
                <w:tcW w:w="1115" w:type="pct"/>
                <w:vAlign w:val="center"/>
              </w:tcPr>
              <w:p w:rsidR="004653F0" w:rsidRPr="004653F0" w:rsidRDefault="004653F0" w:rsidP="004653F0">
                <w:pPr>
                  <w:rPr>
                    <w:rFonts w:eastAsia="Arial Unicode MS" w:cstheme="minorHAnsi"/>
                  </w:rPr>
                </w:pPr>
                <w:r w:rsidRPr="004653F0">
                  <w:rPr>
                    <w:rFonts w:cstheme="minorHAnsi"/>
                  </w:rPr>
                  <w:t> </w:t>
                </w:r>
                <w:r w:rsidRPr="004653F0">
                  <w:rPr>
                    <w:rFonts w:cstheme="minorHAnsi"/>
                    <w:noProof/>
                    <w:color w:val="0000FF"/>
                    <w:lang w:val="en-ZA" w:eastAsia="en-ZA" w:bidi="ar-SA"/>
                  </w:rPr>
                  <w:drawing>
                    <wp:inline distT="0" distB="0" distL="0" distR="0" wp14:anchorId="2C2E8780" wp14:editId="1010FDFD">
                      <wp:extent cx="1219200" cy="1219200"/>
                      <wp:effectExtent l="19050" t="0" r="0" b="0"/>
                      <wp:docPr id="13" name="Picture 1" descr="EIE Logo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 descr="EIE Logo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1" cstate="print"/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219200" cy="12192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0" w:type="auto"/>
                <w:vAlign w:val="center"/>
              </w:tcPr>
              <w:p w:rsidR="004653F0" w:rsidRPr="004653F0" w:rsidRDefault="004653F0" w:rsidP="004653F0">
                <w:pPr>
                  <w:rPr>
                    <w:rFonts w:eastAsia="Arial Unicode MS" w:cstheme="minorHAnsi"/>
                  </w:rPr>
                </w:pPr>
              </w:p>
            </w:tc>
            <w:tc>
              <w:tcPr>
                <w:tcW w:w="3865" w:type="pct"/>
                <w:vAlign w:val="center"/>
              </w:tcPr>
              <w:p w:rsidR="004653F0" w:rsidRPr="004653F0" w:rsidRDefault="004653F0" w:rsidP="004653F0">
                <w:pPr>
                  <w:jc w:val="center"/>
                  <w:rPr>
                    <w:rFonts w:eastAsia="Arial Unicode MS" w:cstheme="minorHAnsi"/>
                  </w:rPr>
                </w:pPr>
                <w:r w:rsidRPr="004653F0">
                  <w:rPr>
                    <w:rFonts w:cstheme="minorHAnsi"/>
                    <w:bCs/>
                    <w:color w:val="0000FF"/>
                    <w:sz w:val="36"/>
                    <w:szCs w:val="36"/>
                  </w:rPr>
                  <w:t>School of Electrical and Information Engineering</w:t>
                </w:r>
                <w:r w:rsidRPr="004653F0">
                  <w:rPr>
                    <w:rFonts w:cstheme="minorHAnsi"/>
                  </w:rPr>
                  <w:t xml:space="preserve"> </w:t>
                </w:r>
                <w:r w:rsidRPr="004653F0">
                  <w:rPr>
                    <w:rFonts w:cstheme="minorHAnsi"/>
                  </w:rPr>
                  <w:br/>
                </w:r>
                <w:r w:rsidRPr="004653F0">
                  <w:rPr>
                    <w:rFonts w:cstheme="minorHAnsi"/>
                    <w:bCs/>
                    <w:sz w:val="27"/>
                    <w:szCs w:val="27"/>
                  </w:rPr>
                  <w:t>University of the Witwatersrand, Johannesburg</w:t>
                </w:r>
              </w:p>
            </w:tc>
            <w:tc>
              <w:tcPr>
                <w:tcW w:w="0" w:type="auto"/>
                <w:vAlign w:val="center"/>
              </w:tcPr>
              <w:p w:rsidR="004653F0" w:rsidRPr="00AE1879" w:rsidRDefault="004653F0" w:rsidP="004653F0">
                <w:pPr>
                  <w:rPr>
                    <w:rFonts w:ascii="Arial" w:eastAsia="Arial Unicode MS" w:hAnsi="Arial" w:cs="Arial"/>
                  </w:rPr>
                </w:pPr>
              </w:p>
            </w:tc>
          </w:tr>
        </w:tbl>
        <w:p w:rsidR="004D0885" w:rsidRDefault="004D0885">
          <w:pPr>
            <w:rPr>
              <w:rFonts w:cstheme="minorHAnsi"/>
            </w:rPr>
          </w:pPr>
        </w:p>
        <w:p w:rsidR="004D0885" w:rsidRDefault="004D0885">
          <w:pPr>
            <w:rPr>
              <w:rFonts w:cstheme="minorHAnsi"/>
            </w:rPr>
          </w:pPr>
        </w:p>
        <w:tbl>
          <w:tblPr>
            <w:tblpPr w:leftFromText="180" w:rightFromText="180" w:vertAnchor="page" w:horzAnchor="margin" w:tblpY="5116"/>
            <w:tblOverlap w:val="never"/>
            <w:tblW w:w="9242" w:type="dxa"/>
            <w:tblLook w:val="04A0" w:firstRow="1" w:lastRow="0" w:firstColumn="1" w:lastColumn="0" w:noHBand="0" w:noVBand="1"/>
          </w:tblPr>
          <w:tblGrid>
            <w:gridCol w:w="9242"/>
          </w:tblGrid>
          <w:tr w:rsidR="004653F0" w:rsidRPr="00AD3A4B" w:rsidTr="004653F0">
            <w:trPr>
              <w:trHeight w:val="643"/>
            </w:trPr>
            <w:sdt>
              <w:sdtPr>
                <w:rPr>
                  <w:rFonts w:eastAsiaTheme="majorEastAsia" w:cstheme="minorHAnsi"/>
                  <w:sz w:val="80"/>
                  <w:szCs w:val="80"/>
                </w:rPr>
                <w:alias w:val="Title"/>
                <w:id w:val="15524250"/>
                <w:placeholder>
                  <w:docPart w:val="32A06C5622A1411EAE9D2A2F15B535CB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DDDDDD" w:themeColor="accent1"/>
                    </w:tcBorders>
                    <w:vAlign w:val="center"/>
                  </w:tcPr>
                  <w:p w:rsidR="004653F0" w:rsidRPr="00AD3A4B" w:rsidRDefault="00253408" w:rsidP="00253408">
                    <w:pPr>
                      <w:pStyle w:val="NoSpacing"/>
                      <w:jc w:val="center"/>
                      <w:rPr>
                        <w:rFonts w:eastAsiaTheme="majorEastAsia" w:cstheme="minorHAnsi"/>
                        <w:sz w:val="80"/>
                        <w:szCs w:val="80"/>
                      </w:rPr>
                    </w:pPr>
                    <w:r>
                      <w:rPr>
                        <w:rFonts w:eastAsiaTheme="majorEastAsia" w:cstheme="minorHAnsi"/>
                        <w:sz w:val="80"/>
                        <w:szCs w:val="80"/>
                      </w:rPr>
                      <w:t>Account Presentation System</w:t>
                    </w:r>
                  </w:p>
                </w:tc>
              </w:sdtContent>
            </w:sdt>
          </w:tr>
          <w:tr w:rsidR="004653F0" w:rsidRPr="00AD3A4B" w:rsidTr="004653F0">
            <w:trPr>
              <w:trHeight w:val="322"/>
            </w:trPr>
            <w:sdt>
              <w:sdtPr>
                <w:rPr>
                  <w:rFonts w:eastAsiaTheme="majorEastAsia" w:cstheme="minorHAnsi"/>
                  <w:sz w:val="44"/>
                  <w:szCs w:val="44"/>
                </w:rPr>
                <w:alias w:val="Subtitle"/>
                <w:id w:val="15524255"/>
                <w:placeholder>
                  <w:docPart w:val="FFA7AD9CE4254B8C8AB47191A2726DB1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DDDDDD" w:themeColor="accent1"/>
                    </w:tcBorders>
                    <w:vAlign w:val="center"/>
                  </w:tcPr>
                  <w:p w:rsidR="004653F0" w:rsidRPr="00AD3A4B" w:rsidRDefault="00253408" w:rsidP="00253408">
                    <w:pPr>
                      <w:pStyle w:val="NoSpacing"/>
                      <w:jc w:val="center"/>
                      <w:rPr>
                        <w:rFonts w:eastAsiaTheme="majorEastAsia" w:cstheme="minorHAnsi"/>
                        <w:sz w:val="44"/>
                        <w:szCs w:val="44"/>
                      </w:rPr>
                    </w:pPr>
                    <w:r>
                      <w:rPr>
                        <w:rFonts w:eastAsiaTheme="majorEastAsia" w:cstheme="minorHAnsi"/>
                        <w:sz w:val="44"/>
                        <w:szCs w:val="44"/>
                      </w:rPr>
                      <w:t>ELEN 7045 – Software Development Methodologies, Analysis and Design</w:t>
                    </w:r>
                  </w:p>
                </w:tc>
              </w:sdtContent>
            </w:sdt>
          </w:tr>
          <w:tr w:rsidR="004653F0" w:rsidRPr="00AD3A4B" w:rsidTr="004653F0">
            <w:trPr>
              <w:trHeight w:val="161"/>
            </w:trPr>
            <w:tc>
              <w:tcPr>
                <w:tcW w:w="5000" w:type="pct"/>
                <w:vAlign w:val="center"/>
              </w:tcPr>
              <w:p w:rsidR="004653F0" w:rsidRDefault="004653F0" w:rsidP="004653F0">
                <w:pPr>
                  <w:pStyle w:val="NoSpacing"/>
                  <w:jc w:val="center"/>
                  <w:rPr>
                    <w:rFonts w:cstheme="minorHAnsi"/>
                  </w:rPr>
                </w:pPr>
              </w:p>
              <w:p w:rsidR="004653F0" w:rsidRPr="00AD3A4B" w:rsidRDefault="004653F0" w:rsidP="004653F0">
                <w:pPr>
                  <w:pStyle w:val="NoSpacing"/>
                  <w:jc w:val="center"/>
                  <w:rPr>
                    <w:rFonts w:cstheme="minorHAnsi"/>
                  </w:rPr>
                </w:pPr>
              </w:p>
            </w:tc>
          </w:tr>
          <w:tr w:rsidR="004653F0" w:rsidRPr="00AD3A4B" w:rsidTr="004653F0">
            <w:trPr>
              <w:trHeight w:val="161"/>
            </w:trPr>
            <w:tc>
              <w:tcPr>
                <w:tcW w:w="5000" w:type="pct"/>
                <w:vAlign w:val="center"/>
              </w:tcPr>
              <w:p w:rsidR="004653F0" w:rsidRDefault="00253408" w:rsidP="004653F0">
                <w:pPr>
                  <w:pStyle w:val="NoSpacing"/>
                  <w:jc w:val="center"/>
                  <w:rPr>
                    <w:rFonts w:cstheme="minorHAnsi"/>
                    <w:bCs/>
                    <w:sz w:val="28"/>
                    <w:szCs w:val="28"/>
                  </w:rPr>
                </w:pPr>
                <w:r>
                  <w:rPr>
                    <w:rFonts w:cstheme="minorHAnsi"/>
                    <w:bCs/>
                    <w:sz w:val="28"/>
                    <w:szCs w:val="28"/>
                  </w:rPr>
                  <w:t>I-</w:t>
                </w:r>
                <w:proofErr w:type="spellStart"/>
                <w:r>
                  <w:rPr>
                    <w:rFonts w:cstheme="minorHAnsi"/>
                    <w:bCs/>
                    <w:sz w:val="28"/>
                    <w:szCs w:val="28"/>
                  </w:rPr>
                  <w:t>Chuan</w:t>
                </w:r>
                <w:proofErr w:type="spellEnd"/>
                <w:r>
                  <w:rPr>
                    <w:rFonts w:cstheme="minorHAnsi"/>
                    <w:bCs/>
                    <w:sz w:val="28"/>
                    <w:szCs w:val="28"/>
                  </w:rPr>
                  <w:t xml:space="preserve"> (Patrick) Chen     0708886F</w:t>
                </w:r>
              </w:p>
              <w:p w:rsidR="00253408" w:rsidRDefault="00253408" w:rsidP="004653F0">
                <w:pPr>
                  <w:pStyle w:val="NoSpacing"/>
                  <w:jc w:val="center"/>
                  <w:rPr>
                    <w:rFonts w:cstheme="minorHAnsi"/>
                    <w:bCs/>
                    <w:sz w:val="28"/>
                    <w:szCs w:val="28"/>
                  </w:rPr>
                </w:pPr>
                <w:r>
                  <w:rPr>
                    <w:rFonts w:cstheme="minorHAnsi"/>
                    <w:bCs/>
                    <w:sz w:val="28"/>
                    <w:szCs w:val="28"/>
                  </w:rPr>
                  <w:t xml:space="preserve">Paul van Collar  </w:t>
                </w:r>
              </w:p>
              <w:p w:rsidR="00253408" w:rsidRDefault="00253408" w:rsidP="004653F0">
                <w:pPr>
                  <w:pStyle w:val="NoSpacing"/>
                  <w:jc w:val="center"/>
                  <w:rPr>
                    <w:rFonts w:cstheme="minorHAnsi"/>
                    <w:bCs/>
                    <w:sz w:val="28"/>
                    <w:szCs w:val="28"/>
                  </w:rPr>
                </w:pPr>
                <w:r>
                  <w:rPr>
                    <w:rFonts w:cstheme="minorHAnsi"/>
                    <w:bCs/>
                    <w:sz w:val="28"/>
                    <w:szCs w:val="28"/>
                  </w:rPr>
                  <w:t>Piet Dreyer</w:t>
                </w:r>
              </w:p>
              <w:p w:rsidR="00253408" w:rsidRDefault="00253408" w:rsidP="004653F0">
                <w:pPr>
                  <w:pStyle w:val="NoSpacing"/>
                  <w:jc w:val="center"/>
                  <w:rPr>
                    <w:rFonts w:cstheme="minorHAnsi"/>
                    <w:bCs/>
                    <w:sz w:val="28"/>
                    <w:szCs w:val="28"/>
                  </w:rPr>
                </w:pPr>
                <w:r>
                  <w:rPr>
                    <w:rFonts w:cstheme="minorHAnsi"/>
                    <w:bCs/>
                    <w:sz w:val="28"/>
                    <w:szCs w:val="28"/>
                  </w:rPr>
                  <w:t>Kyle Ragan</w:t>
                </w:r>
              </w:p>
              <w:p w:rsidR="00253408" w:rsidRDefault="00253408" w:rsidP="004653F0">
                <w:pPr>
                  <w:pStyle w:val="NoSpacing"/>
                  <w:jc w:val="center"/>
                  <w:rPr>
                    <w:rFonts w:cstheme="minorHAnsi"/>
                    <w:bCs/>
                    <w:sz w:val="28"/>
                    <w:szCs w:val="28"/>
                  </w:rPr>
                </w:pPr>
                <w:r>
                  <w:rPr>
                    <w:rFonts w:cstheme="minorHAnsi"/>
                    <w:bCs/>
                    <w:sz w:val="28"/>
                    <w:szCs w:val="28"/>
                  </w:rPr>
                  <w:t>Derrick Lew</w:t>
                </w:r>
              </w:p>
              <w:p w:rsidR="00253408" w:rsidRDefault="00253408" w:rsidP="004653F0">
                <w:pPr>
                  <w:pStyle w:val="NoSpacing"/>
                  <w:jc w:val="center"/>
                  <w:rPr>
                    <w:rFonts w:cstheme="minorHAnsi"/>
                    <w:bCs/>
                    <w:sz w:val="28"/>
                    <w:szCs w:val="28"/>
                  </w:rPr>
                </w:pPr>
                <w:r>
                  <w:rPr>
                    <w:rFonts w:cstheme="minorHAnsi"/>
                    <w:bCs/>
                    <w:sz w:val="28"/>
                    <w:szCs w:val="28"/>
                  </w:rPr>
                  <w:t>John</w:t>
                </w:r>
                <w:r w:rsidRPr="00253408">
                  <w:rPr>
                    <w:rFonts w:cstheme="minorHAnsi"/>
                    <w:bCs/>
                    <w:sz w:val="28"/>
                    <w:szCs w:val="28"/>
                  </w:rPr>
                  <w:t xml:space="preserve"> </w:t>
                </w:r>
                <w:proofErr w:type="spellStart"/>
                <w:r w:rsidRPr="00253408">
                  <w:rPr>
                    <w:rFonts w:cstheme="minorHAnsi"/>
                    <w:bCs/>
                    <w:sz w:val="28"/>
                    <w:szCs w:val="28"/>
                  </w:rPr>
                  <w:t>Thobejane</w:t>
                </w:r>
                <w:proofErr w:type="spellEnd"/>
              </w:p>
              <w:p w:rsidR="00253408" w:rsidRDefault="00253408" w:rsidP="004653F0">
                <w:pPr>
                  <w:pStyle w:val="NoSpacing"/>
                  <w:jc w:val="center"/>
                  <w:rPr>
                    <w:rFonts w:cstheme="minorHAnsi"/>
                    <w:bCs/>
                    <w:sz w:val="28"/>
                    <w:szCs w:val="28"/>
                  </w:rPr>
                </w:pPr>
              </w:p>
              <w:p w:rsidR="00253408" w:rsidRDefault="00253408" w:rsidP="004653F0">
                <w:pPr>
                  <w:pStyle w:val="NoSpacing"/>
                  <w:jc w:val="center"/>
                  <w:rPr>
                    <w:rFonts w:cstheme="minorHAnsi"/>
                    <w:bCs/>
                    <w:sz w:val="28"/>
                    <w:szCs w:val="28"/>
                  </w:rPr>
                </w:pPr>
              </w:p>
              <w:p w:rsidR="00253408" w:rsidRDefault="00253408" w:rsidP="004653F0">
                <w:pPr>
                  <w:pStyle w:val="NoSpacing"/>
                  <w:jc w:val="center"/>
                  <w:rPr>
                    <w:rFonts w:cstheme="minorHAnsi"/>
                    <w:bCs/>
                    <w:sz w:val="28"/>
                    <w:szCs w:val="28"/>
                  </w:rPr>
                </w:pPr>
              </w:p>
              <w:p w:rsidR="00253408" w:rsidRPr="004653F0" w:rsidRDefault="00253408" w:rsidP="004653F0">
                <w:pPr>
                  <w:pStyle w:val="NoSpacing"/>
                  <w:jc w:val="center"/>
                  <w:rPr>
                    <w:rFonts w:cstheme="minorHAnsi"/>
                    <w:b/>
                    <w:bCs/>
                    <w:sz w:val="28"/>
                    <w:szCs w:val="28"/>
                  </w:rPr>
                </w:pPr>
              </w:p>
            </w:tc>
          </w:tr>
          <w:tr w:rsidR="004653F0" w:rsidRPr="00AD3A4B" w:rsidTr="004653F0">
            <w:trPr>
              <w:trHeight w:val="161"/>
            </w:trPr>
            <w:sdt>
              <w:sdtPr>
                <w:rPr>
                  <w:rFonts w:cstheme="minorHAnsi"/>
                  <w:bCs/>
                </w:rPr>
                <w:alias w:val="Publish Date"/>
                <w:id w:val="15506747"/>
                <w:dataBinding w:prefixMappings="xmlns:ns0='http://schemas.microsoft.com/office/2006/coverPageProps' " w:xpath="/ns0:CoverPageProperties[1]/ns0:PublishDate[1]" w:storeItemID="{55AF091B-3C7A-41E3-B477-F2FDAA23CFDA}"/>
                <w:date w:fullDate="2014-06-15T00:00:00Z">
                  <w:dateFormat w:val="yyyy/MM/dd"/>
                  <w:lid w:val="en-ZA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4653F0" w:rsidRPr="004653F0" w:rsidRDefault="00253408" w:rsidP="004653F0">
                    <w:pPr>
                      <w:pStyle w:val="NoSpacing"/>
                      <w:jc w:val="center"/>
                      <w:rPr>
                        <w:rFonts w:cstheme="minorHAnsi"/>
                        <w:bCs/>
                      </w:rPr>
                    </w:pPr>
                    <w:r>
                      <w:rPr>
                        <w:rFonts w:cstheme="minorHAnsi"/>
                        <w:bCs/>
                        <w:lang w:val="en-ZA"/>
                      </w:rPr>
                      <w:t>2014/06/15</w:t>
                    </w:r>
                  </w:p>
                </w:tc>
              </w:sdtContent>
            </w:sdt>
          </w:tr>
        </w:tbl>
        <w:p w:rsidR="004D0885" w:rsidRDefault="004D0885">
          <w:pPr>
            <w:rPr>
              <w:rFonts w:cstheme="minorHAnsi"/>
            </w:rPr>
          </w:pPr>
        </w:p>
        <w:p w:rsidR="004D0885" w:rsidRDefault="004D0885">
          <w:pPr>
            <w:rPr>
              <w:rFonts w:cstheme="minorHAnsi"/>
            </w:rPr>
          </w:pPr>
        </w:p>
        <w:p w:rsidR="004D0885" w:rsidRDefault="004D0885">
          <w:pPr>
            <w:rPr>
              <w:rFonts w:cstheme="minorHAnsi"/>
            </w:rPr>
          </w:pPr>
        </w:p>
        <w:p w:rsidR="00E869E4" w:rsidRDefault="004D0885" w:rsidP="004D0885">
          <w:pPr>
            <w:spacing w:after="0"/>
            <w:jc w:val="center"/>
            <w:rPr>
              <w:rFonts w:cstheme="minorHAnsi"/>
              <w:sz w:val="20"/>
              <w:szCs w:val="20"/>
            </w:rPr>
          </w:pPr>
          <w:r w:rsidRPr="004D0885">
            <w:rPr>
              <w:rFonts w:cstheme="minorHAnsi"/>
              <w:sz w:val="20"/>
              <w:szCs w:val="20"/>
            </w:rPr>
            <w:t>Abstract</w:t>
          </w:r>
        </w:p>
        <w:sdt>
          <w:sdtPr>
            <w:rPr>
              <w:rFonts w:cstheme="minorHAnsi"/>
              <w:sz w:val="20"/>
              <w:szCs w:val="20"/>
            </w:rPr>
            <w:alias w:val="Abstract"/>
            <w:id w:val="8276291"/>
            <w:dataBinding w:prefixMappings="xmlns:ns0='http://schemas.microsoft.com/office/2006/coverPageProps'" w:xpath="/ns0:CoverPageProperties[1]/ns0:Abstract[1]" w:storeItemID="{55AF091B-3C7A-41E3-B477-F2FDAA23CFDA}"/>
            <w:text/>
          </w:sdtPr>
          <w:sdtEndPr/>
          <w:sdtContent>
            <w:p w:rsidR="004D0885" w:rsidRPr="004D0885" w:rsidRDefault="00547A6D" w:rsidP="004D0885">
              <w:pPr>
                <w:spacing w:after="0"/>
                <w:jc w:val="both"/>
                <w:rPr>
                  <w:rFonts w:cstheme="minorHAnsi"/>
                  <w:sz w:val="20"/>
                  <w:szCs w:val="20"/>
                </w:rPr>
              </w:pPr>
              <w:r>
                <w:rPr>
                  <w:rFonts w:cstheme="minorHAnsi"/>
                  <w:sz w:val="20"/>
                  <w:szCs w:val="20"/>
                </w:rPr>
                <w:t>Put abstract in here….</w:t>
              </w:r>
            </w:p>
          </w:sdtContent>
        </w:sdt>
        <w:p w:rsidR="00C85219" w:rsidRPr="00AD3A4B" w:rsidRDefault="00C85219">
          <w:pPr>
            <w:rPr>
              <w:rFonts w:cstheme="minorHAnsi"/>
            </w:rPr>
          </w:pPr>
        </w:p>
        <w:p w:rsidR="00547A6D" w:rsidRDefault="00AD3A4B">
          <w:pPr>
            <w:rPr>
              <w:rFonts w:cstheme="minorHAnsi"/>
            </w:rPr>
          </w:pPr>
          <w:r w:rsidRPr="00AD3A4B">
            <w:rPr>
              <w:rFonts w:cstheme="minorHAnsi"/>
            </w:rPr>
            <w:t xml:space="preserve"> </w:t>
          </w:r>
        </w:p>
        <w:p w:rsidR="00547A6D" w:rsidRPr="00547A6D" w:rsidRDefault="00547A6D" w:rsidP="00547A6D">
          <w:pPr>
            <w:rPr>
              <w:rFonts w:cstheme="minorHAnsi"/>
            </w:rPr>
          </w:pPr>
          <w:r>
            <w:rPr>
              <w:rFonts w:cstheme="minorHAnsi"/>
            </w:rPr>
            <w:br w:type="page"/>
          </w:r>
        </w:p>
      </w:sdtContent>
    </w:sdt>
    <w:p w:rsidR="00C43B7D" w:rsidRPr="00185EB4" w:rsidRDefault="00C43B7D" w:rsidP="00547A6D">
      <w:pPr>
        <w:pStyle w:val="Report1Heading"/>
      </w:pPr>
      <w:r w:rsidRPr="00185EB4">
        <w:lastRenderedPageBreak/>
        <w:t>Introduction</w:t>
      </w:r>
    </w:p>
    <w:p w:rsidR="00D94044" w:rsidRPr="003B09A2" w:rsidRDefault="00547A6D" w:rsidP="00547A6D">
      <w:pPr>
        <w:rPr>
          <w:color w:val="404040" w:themeColor="text1" w:themeTint="BF"/>
        </w:rPr>
      </w:pPr>
      <w:r>
        <w:t>...</w:t>
      </w:r>
    </w:p>
    <w:p w:rsidR="00C43B7D" w:rsidRDefault="00565E1F" w:rsidP="00547A6D">
      <w:pPr>
        <w:pStyle w:val="Report1Heading"/>
      </w:pPr>
      <w:r>
        <w:t>Requirements</w:t>
      </w:r>
      <w:r w:rsidR="00965655">
        <w:t xml:space="preserve"> </w:t>
      </w:r>
      <w:r w:rsidR="006B0886">
        <w:t>–</w:t>
      </w:r>
      <w:r w:rsidR="00965655">
        <w:t xml:space="preserve"> </w:t>
      </w:r>
      <w:r w:rsidR="006B0886">
        <w:t>Piet and Kyle</w:t>
      </w:r>
    </w:p>
    <w:p w:rsidR="00547A6D" w:rsidRDefault="00547A6D" w:rsidP="00547A6D">
      <w:r>
        <w:t>…</w:t>
      </w:r>
    </w:p>
    <w:p w:rsidR="00565E1F" w:rsidRDefault="00565E1F" w:rsidP="00547A6D"/>
    <w:p w:rsidR="00565E1F" w:rsidRDefault="00565E1F" w:rsidP="00565E1F">
      <w:pPr>
        <w:pStyle w:val="Report2Heading"/>
      </w:pPr>
      <w:r>
        <w:t>Problem Statement</w:t>
      </w:r>
    </w:p>
    <w:p w:rsidR="00565E1F" w:rsidRDefault="00565E1F" w:rsidP="00565E1F">
      <w:r>
        <w:t>…</w:t>
      </w:r>
    </w:p>
    <w:p w:rsidR="00565E1F" w:rsidRDefault="00565E1F" w:rsidP="00565E1F">
      <w:pPr>
        <w:pStyle w:val="Report2Heading"/>
      </w:pPr>
      <w:r>
        <w:t>Specification by Example</w:t>
      </w:r>
    </w:p>
    <w:p w:rsidR="00565E1F" w:rsidRPr="00185EB4" w:rsidRDefault="00565E1F" w:rsidP="00565E1F">
      <w:r>
        <w:t>…</w:t>
      </w:r>
    </w:p>
    <w:p w:rsidR="00C43B7D" w:rsidRPr="00185EB4" w:rsidRDefault="00565E1F" w:rsidP="00547A6D">
      <w:pPr>
        <w:pStyle w:val="Report1Heading"/>
      </w:pPr>
      <w:r>
        <w:t>Design</w:t>
      </w:r>
      <w:r w:rsidR="00547A6D">
        <w:t xml:space="preserve"> part of the report</w:t>
      </w:r>
      <w:r w:rsidR="00965655">
        <w:t xml:space="preserve"> – Derrick and John</w:t>
      </w:r>
      <w:r w:rsidR="00137C6A">
        <w:t xml:space="preserve"> and </w:t>
      </w:r>
      <w:r w:rsidR="006B0886">
        <w:t>Patrick</w:t>
      </w:r>
    </w:p>
    <w:p w:rsidR="005C1DD4" w:rsidRDefault="00547A6D" w:rsidP="005C1DD4">
      <w:r>
        <w:t>…</w:t>
      </w:r>
    </w:p>
    <w:p w:rsidR="00C43B7D" w:rsidRPr="00547A6D" w:rsidRDefault="00565E1F" w:rsidP="00547A6D">
      <w:pPr>
        <w:pStyle w:val="Report2Heading"/>
      </w:pPr>
      <w:r>
        <w:t>Ubiquitous Language</w:t>
      </w:r>
    </w:p>
    <w:p w:rsidR="0097387F" w:rsidRDefault="00547A6D" w:rsidP="0097387F">
      <w:r>
        <w:t>…</w:t>
      </w:r>
    </w:p>
    <w:p w:rsidR="00565E1F" w:rsidRDefault="00565E1F" w:rsidP="00565E1F">
      <w:pPr>
        <w:pStyle w:val="Report2Heading"/>
      </w:pPr>
      <w:r>
        <w:t>Why Domain Driven Design</w:t>
      </w:r>
    </w:p>
    <w:p w:rsidR="00565E1F" w:rsidRDefault="00565E1F" w:rsidP="00565E1F">
      <w:r>
        <w:t>…</w:t>
      </w:r>
    </w:p>
    <w:p w:rsidR="00565E1F" w:rsidRDefault="00565E1F" w:rsidP="00565E1F">
      <w:pPr>
        <w:pStyle w:val="Report2Heading"/>
      </w:pPr>
      <w:r>
        <w:t>Domain Model</w:t>
      </w:r>
    </w:p>
    <w:p w:rsidR="00565E1F" w:rsidRDefault="00565E1F" w:rsidP="00565E1F">
      <w:r>
        <w:t>…</w:t>
      </w:r>
    </w:p>
    <w:p w:rsidR="00196F7E" w:rsidRDefault="00196F7E" w:rsidP="00196F7E">
      <w:pPr>
        <w:pStyle w:val="Report2Heading"/>
      </w:pPr>
      <w:r>
        <w:t>Sequence Diagrams</w:t>
      </w:r>
    </w:p>
    <w:p w:rsidR="00196F7E" w:rsidRDefault="00196F7E" w:rsidP="00565E1F"/>
    <w:p w:rsidR="00565E1F" w:rsidRDefault="00565E1F" w:rsidP="00565E1F">
      <w:pPr>
        <w:pStyle w:val="Report2Heading"/>
      </w:pPr>
      <w:r>
        <w:t>High Level Architecture View</w:t>
      </w:r>
      <w:r w:rsidR="00137C6A">
        <w:t xml:space="preserve"> - Paul</w:t>
      </w:r>
    </w:p>
    <w:p w:rsidR="00565E1F" w:rsidRPr="0097387F" w:rsidRDefault="00565E1F" w:rsidP="00565E1F">
      <w:r>
        <w:t>…</w:t>
      </w:r>
    </w:p>
    <w:p w:rsidR="00565E1F" w:rsidRDefault="00565E1F" w:rsidP="00565E1F">
      <w:pPr>
        <w:pStyle w:val="Report1Heading"/>
      </w:pPr>
      <w:r>
        <w:t>Implementation</w:t>
      </w:r>
      <w:r w:rsidR="00965655">
        <w:t xml:space="preserve"> - Paul</w:t>
      </w:r>
    </w:p>
    <w:p w:rsidR="00565E1F" w:rsidRDefault="00565E1F" w:rsidP="00AC32A4">
      <w:r>
        <w:t>…</w:t>
      </w:r>
    </w:p>
    <w:p w:rsidR="00565E1F" w:rsidRDefault="00565E1F" w:rsidP="00565E1F">
      <w:pPr>
        <w:pStyle w:val="Report2Heading"/>
      </w:pPr>
      <w:r>
        <w:t>Test Driven Development</w:t>
      </w:r>
    </w:p>
    <w:p w:rsidR="00565E1F" w:rsidRDefault="00565E1F" w:rsidP="00565E1F">
      <w:r>
        <w:t>…</w:t>
      </w:r>
    </w:p>
    <w:p w:rsidR="00565E1F" w:rsidRDefault="00591C80" w:rsidP="00565E1F">
      <w:pPr>
        <w:pStyle w:val="Report2Heading"/>
      </w:pPr>
      <w:r>
        <w:t>SOLID</w:t>
      </w:r>
      <w:r w:rsidR="00565E1F">
        <w:t xml:space="preserve"> Principles</w:t>
      </w:r>
    </w:p>
    <w:p w:rsidR="00565E1F" w:rsidRDefault="00565E1F" w:rsidP="00565E1F">
      <w:r>
        <w:t>…</w:t>
      </w:r>
    </w:p>
    <w:p w:rsidR="00565E1F" w:rsidRDefault="00565E1F" w:rsidP="00565E1F">
      <w:pPr>
        <w:pStyle w:val="Report2Heading"/>
      </w:pPr>
      <w:r>
        <w:t>Prototyping</w:t>
      </w:r>
    </w:p>
    <w:p w:rsidR="00565E1F" w:rsidRDefault="00565E1F" w:rsidP="00565E1F">
      <w:r>
        <w:t>…</w:t>
      </w:r>
    </w:p>
    <w:p w:rsidR="00565E1F" w:rsidRDefault="00565E1F" w:rsidP="00565E1F">
      <w:pPr>
        <w:pStyle w:val="Report2Heading"/>
      </w:pPr>
      <w:r>
        <w:t>Patterns</w:t>
      </w:r>
    </w:p>
    <w:p w:rsidR="00565E1F" w:rsidRDefault="00565E1F" w:rsidP="00565E1F">
      <w:r>
        <w:lastRenderedPageBreak/>
        <w:t>…</w:t>
      </w:r>
    </w:p>
    <w:p w:rsidR="00565E1F" w:rsidRDefault="00565E1F" w:rsidP="00565E1F"/>
    <w:p w:rsidR="00547A6D" w:rsidRDefault="00547A6D" w:rsidP="00547A6D">
      <w:pPr>
        <w:pStyle w:val="Report1Heading"/>
      </w:pPr>
      <w:r>
        <w:t>Discussion of results</w:t>
      </w:r>
    </w:p>
    <w:p w:rsidR="00547A6D" w:rsidRDefault="00547A6D" w:rsidP="00547A6D">
      <w:r>
        <w:t>…</w:t>
      </w:r>
    </w:p>
    <w:p w:rsidR="0084654A" w:rsidRDefault="00547A6D" w:rsidP="00547A6D">
      <w:pPr>
        <w:pStyle w:val="Report1Heading"/>
      </w:pPr>
      <w:r>
        <w:t>Conclusion</w:t>
      </w:r>
    </w:p>
    <w:p w:rsidR="00AD3A4B" w:rsidRPr="00AD3A4B" w:rsidRDefault="00547A6D" w:rsidP="00AD3A4B">
      <w:r>
        <w:t>…</w:t>
      </w:r>
    </w:p>
    <w:p w:rsidR="00C43B7D" w:rsidRPr="00D94044" w:rsidRDefault="00C43B7D" w:rsidP="00547A6D">
      <w:pPr>
        <w:pStyle w:val="Report1Heading"/>
      </w:pPr>
      <w:r w:rsidRPr="00D94044">
        <w:t>References</w:t>
      </w:r>
    </w:p>
    <w:p w:rsidR="00D94044" w:rsidRDefault="00972C3D" w:rsidP="00972C3D">
      <w:pPr>
        <w:ind w:left="709" w:hanging="709"/>
        <w:rPr>
          <w:rFonts w:asciiTheme="majorHAnsi" w:eastAsiaTheme="majorEastAsia" w:hAnsiTheme="majorHAnsi" w:cstheme="majorBidi"/>
          <w:b/>
          <w:bCs/>
          <w:color w:val="595959" w:themeColor="text1" w:themeTint="A6"/>
          <w:sz w:val="28"/>
          <w:szCs w:val="28"/>
        </w:rPr>
      </w:pPr>
      <w:r>
        <w:t xml:space="preserve">[1] </w:t>
      </w:r>
      <w:r>
        <w:tab/>
      </w:r>
      <w:r w:rsidR="00547A6D">
        <w:t>…</w:t>
      </w:r>
      <w:r w:rsidR="00D94044">
        <w:rPr>
          <w:color w:val="595959" w:themeColor="text1" w:themeTint="A6"/>
        </w:rPr>
        <w:br w:type="page"/>
      </w:r>
    </w:p>
    <w:p w:rsidR="00C43B7D" w:rsidRPr="00185EB4" w:rsidRDefault="00C43B7D" w:rsidP="00547A6D">
      <w:pPr>
        <w:pStyle w:val="Report1Heading"/>
      </w:pPr>
      <w:r w:rsidRPr="00D94044">
        <w:lastRenderedPageBreak/>
        <w:t>Appendix A</w:t>
      </w:r>
    </w:p>
    <w:sectPr w:rsidR="00C43B7D" w:rsidRPr="00185EB4" w:rsidSect="00C85219">
      <w:footerReference w:type="default" r:id="rId12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B6DD2" w:rsidRDefault="00FB6DD2" w:rsidP="00D43663">
      <w:pPr>
        <w:spacing w:after="0" w:line="240" w:lineRule="auto"/>
      </w:pPr>
      <w:r>
        <w:separator/>
      </w:r>
    </w:p>
  </w:endnote>
  <w:endnote w:type="continuationSeparator" w:id="0">
    <w:p w:rsidR="00FB6DD2" w:rsidRDefault="00FB6DD2" w:rsidP="00D436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22651"/>
      <w:docPartObj>
        <w:docPartGallery w:val="Page Numbers (Bottom of Page)"/>
        <w:docPartUnique/>
      </w:docPartObj>
    </w:sdtPr>
    <w:sdtEndPr/>
    <w:sdtContent>
      <w:p w:rsidR="00972C3D" w:rsidRDefault="00EA784A" w:rsidP="00071CA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83F95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71CA4" w:rsidRPr="00547A6D" w:rsidRDefault="00071CA4" w:rsidP="00071CA4">
    <w:pPr>
      <w:pStyle w:val="Header"/>
      <w:rPr>
        <w:color w:val="D9D9D9" w:themeColor="background1" w:themeShade="D9"/>
      </w:rPr>
    </w:pPr>
    <w:r w:rsidRPr="00547A6D">
      <w:rPr>
        <w:color w:val="D9D9D9" w:themeColor="background1" w:themeShade="D9"/>
      </w:rPr>
      <w:t>Jonathan Visser 0601626N</w:t>
    </w:r>
  </w:p>
  <w:p w:rsidR="00972C3D" w:rsidRDefault="00972C3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B6DD2" w:rsidRDefault="00FB6DD2" w:rsidP="00D43663">
      <w:pPr>
        <w:spacing w:after="0" w:line="240" w:lineRule="auto"/>
      </w:pPr>
      <w:r>
        <w:separator/>
      </w:r>
    </w:p>
  </w:footnote>
  <w:footnote w:type="continuationSeparator" w:id="0">
    <w:p w:rsidR="00FB6DD2" w:rsidRDefault="00FB6DD2" w:rsidP="00D436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7B0B48"/>
    <w:multiLevelType w:val="multilevel"/>
    <w:tmpl w:val="1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A2A2E4B"/>
    <w:multiLevelType w:val="multilevel"/>
    <w:tmpl w:val="EEE0A9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52E37AC"/>
    <w:multiLevelType w:val="multilevel"/>
    <w:tmpl w:val="1C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1B210A57"/>
    <w:multiLevelType w:val="multilevel"/>
    <w:tmpl w:val="1C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1C3306E8"/>
    <w:multiLevelType w:val="hybridMultilevel"/>
    <w:tmpl w:val="4DECAB40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493592F"/>
    <w:multiLevelType w:val="hybridMultilevel"/>
    <w:tmpl w:val="46CC6DF2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9151CE"/>
    <w:multiLevelType w:val="multilevel"/>
    <w:tmpl w:val="1C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>
    <w:nsid w:val="3BE030E6"/>
    <w:multiLevelType w:val="multilevel"/>
    <w:tmpl w:val="1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59F314B8"/>
    <w:multiLevelType w:val="multilevel"/>
    <w:tmpl w:val="1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736D65CB"/>
    <w:multiLevelType w:val="hybridMultilevel"/>
    <w:tmpl w:val="4BD6E82A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77D5B0D"/>
    <w:multiLevelType w:val="hybridMultilevel"/>
    <w:tmpl w:val="B24EEFFC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5"/>
  </w:num>
  <w:num w:numId="4">
    <w:abstractNumId w:val="10"/>
  </w:num>
  <w:num w:numId="5">
    <w:abstractNumId w:val="4"/>
  </w:num>
  <w:num w:numId="6">
    <w:abstractNumId w:val="3"/>
  </w:num>
  <w:num w:numId="7">
    <w:abstractNumId w:val="8"/>
  </w:num>
  <w:num w:numId="8">
    <w:abstractNumId w:val="2"/>
  </w:num>
  <w:num w:numId="9">
    <w:abstractNumId w:val="0"/>
  </w:num>
  <w:num w:numId="10">
    <w:abstractNumId w:val="1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5E1F"/>
    <w:rsid w:val="000049FD"/>
    <w:rsid w:val="00071CA4"/>
    <w:rsid w:val="000913D4"/>
    <w:rsid w:val="000F19DF"/>
    <w:rsid w:val="00124CB5"/>
    <w:rsid w:val="00137C6A"/>
    <w:rsid w:val="00170FD9"/>
    <w:rsid w:val="00183F95"/>
    <w:rsid w:val="00185D6B"/>
    <w:rsid w:val="00185EB4"/>
    <w:rsid w:val="00196F7E"/>
    <w:rsid w:val="00216047"/>
    <w:rsid w:val="002200CD"/>
    <w:rsid w:val="00253408"/>
    <w:rsid w:val="00264A1A"/>
    <w:rsid w:val="00264A5C"/>
    <w:rsid w:val="00341323"/>
    <w:rsid w:val="003632C0"/>
    <w:rsid w:val="00373C5A"/>
    <w:rsid w:val="003878D7"/>
    <w:rsid w:val="00393A2C"/>
    <w:rsid w:val="003A3E95"/>
    <w:rsid w:val="003B09A2"/>
    <w:rsid w:val="004013CA"/>
    <w:rsid w:val="004068F3"/>
    <w:rsid w:val="00421D40"/>
    <w:rsid w:val="004653F0"/>
    <w:rsid w:val="00495AAB"/>
    <w:rsid w:val="004A492B"/>
    <w:rsid w:val="004A4B83"/>
    <w:rsid w:val="004D0885"/>
    <w:rsid w:val="004F507E"/>
    <w:rsid w:val="00547A6D"/>
    <w:rsid w:val="00554D1D"/>
    <w:rsid w:val="00565E1F"/>
    <w:rsid w:val="00574BCF"/>
    <w:rsid w:val="00591C80"/>
    <w:rsid w:val="005B45B0"/>
    <w:rsid w:val="005B77EE"/>
    <w:rsid w:val="005C1DD4"/>
    <w:rsid w:val="005F13B6"/>
    <w:rsid w:val="00601AFF"/>
    <w:rsid w:val="0062078E"/>
    <w:rsid w:val="00650964"/>
    <w:rsid w:val="00675E9D"/>
    <w:rsid w:val="006933C2"/>
    <w:rsid w:val="00695B54"/>
    <w:rsid w:val="006B0886"/>
    <w:rsid w:val="007940F8"/>
    <w:rsid w:val="007C09E8"/>
    <w:rsid w:val="007C5FBA"/>
    <w:rsid w:val="007F7D6C"/>
    <w:rsid w:val="00805E20"/>
    <w:rsid w:val="00834790"/>
    <w:rsid w:val="008409EA"/>
    <w:rsid w:val="0084654A"/>
    <w:rsid w:val="008A6CF2"/>
    <w:rsid w:val="008D1C03"/>
    <w:rsid w:val="008F5562"/>
    <w:rsid w:val="008F5E9F"/>
    <w:rsid w:val="008F6839"/>
    <w:rsid w:val="00965655"/>
    <w:rsid w:val="00972C3D"/>
    <w:rsid w:val="0097387F"/>
    <w:rsid w:val="009D1EA5"/>
    <w:rsid w:val="009E7763"/>
    <w:rsid w:val="009F60E3"/>
    <w:rsid w:val="00A36AD1"/>
    <w:rsid w:val="00A97E2F"/>
    <w:rsid w:val="00AC32A4"/>
    <w:rsid w:val="00AD3A4B"/>
    <w:rsid w:val="00B15467"/>
    <w:rsid w:val="00BF4566"/>
    <w:rsid w:val="00C43B7D"/>
    <w:rsid w:val="00C45061"/>
    <w:rsid w:val="00C65EB3"/>
    <w:rsid w:val="00C73B88"/>
    <w:rsid w:val="00C85219"/>
    <w:rsid w:val="00C9683A"/>
    <w:rsid w:val="00CA6296"/>
    <w:rsid w:val="00D37FB3"/>
    <w:rsid w:val="00D43663"/>
    <w:rsid w:val="00D57581"/>
    <w:rsid w:val="00D60162"/>
    <w:rsid w:val="00D94044"/>
    <w:rsid w:val="00DF3143"/>
    <w:rsid w:val="00E869E4"/>
    <w:rsid w:val="00EA784A"/>
    <w:rsid w:val="00ED6EAF"/>
    <w:rsid w:val="00F210F6"/>
    <w:rsid w:val="00F22444"/>
    <w:rsid w:val="00F44A83"/>
    <w:rsid w:val="00F62A74"/>
    <w:rsid w:val="00F809EE"/>
    <w:rsid w:val="00FB3422"/>
    <w:rsid w:val="00FB6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5EB4"/>
  </w:style>
  <w:style w:type="paragraph" w:styleId="Heading1">
    <w:name w:val="heading 1"/>
    <w:basedOn w:val="Normal"/>
    <w:next w:val="Normal"/>
    <w:link w:val="Heading1Char"/>
    <w:uiPriority w:val="9"/>
    <w:qFormat/>
    <w:rsid w:val="00185EB4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5EB4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5EB4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5EB4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5EB4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5EB4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5EB4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5EB4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5EB4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5EB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85EB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85EB4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4366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4366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43663"/>
    <w:rPr>
      <w:vertAlign w:val="superscript"/>
    </w:rPr>
  </w:style>
  <w:style w:type="table" w:styleId="TableGrid">
    <w:name w:val="Table Grid"/>
    <w:basedOn w:val="TableNormal"/>
    <w:uiPriority w:val="59"/>
    <w:rsid w:val="00D4366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List1">
    <w:name w:val="Medium List 1"/>
    <w:basedOn w:val="TableNormal"/>
    <w:uiPriority w:val="65"/>
    <w:rsid w:val="00D4366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ghtGrid">
    <w:name w:val="Light Grid"/>
    <w:basedOn w:val="TableNormal"/>
    <w:uiPriority w:val="62"/>
    <w:rsid w:val="009F60E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Shading">
    <w:name w:val="Light Shading"/>
    <w:basedOn w:val="TableNormal"/>
    <w:uiPriority w:val="60"/>
    <w:rsid w:val="009F60E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">
    <w:name w:val="Light List"/>
    <w:basedOn w:val="TableNormal"/>
    <w:uiPriority w:val="61"/>
    <w:rsid w:val="00F809E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F809EE"/>
    <w:pPr>
      <w:spacing w:line="240" w:lineRule="auto"/>
    </w:pPr>
    <w:rPr>
      <w:b/>
      <w:bCs/>
      <w:color w:val="DDDDDD" w:themeColor="accent1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33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33C2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4068F3"/>
    <w:rPr>
      <w:color w:val="808080"/>
    </w:rPr>
  </w:style>
  <w:style w:type="paragraph" w:styleId="NoSpacing">
    <w:name w:val="No Spacing"/>
    <w:basedOn w:val="Normal"/>
    <w:link w:val="NoSpacingChar"/>
    <w:uiPriority w:val="1"/>
    <w:qFormat/>
    <w:rsid w:val="00185EB4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E869E4"/>
  </w:style>
  <w:style w:type="paragraph" w:styleId="Header">
    <w:name w:val="header"/>
    <w:basedOn w:val="Normal"/>
    <w:link w:val="HeaderChar"/>
    <w:uiPriority w:val="99"/>
    <w:semiHidden/>
    <w:unhideWhenUsed/>
    <w:rsid w:val="00E869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869E4"/>
  </w:style>
  <w:style w:type="paragraph" w:styleId="Footer">
    <w:name w:val="footer"/>
    <w:basedOn w:val="Normal"/>
    <w:link w:val="FooterChar"/>
    <w:uiPriority w:val="99"/>
    <w:unhideWhenUsed/>
    <w:rsid w:val="00E869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69E4"/>
  </w:style>
  <w:style w:type="character" w:customStyle="1" w:styleId="Heading3Char">
    <w:name w:val="Heading 3 Char"/>
    <w:basedOn w:val="DefaultParagraphFont"/>
    <w:link w:val="Heading3"/>
    <w:uiPriority w:val="9"/>
    <w:rsid w:val="00185EB4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5EB4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5EB4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5EB4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5EB4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5EB4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5EB4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185EB4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85EB4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5EB4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85EB4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185EB4"/>
    <w:rPr>
      <w:b/>
      <w:bCs/>
    </w:rPr>
  </w:style>
  <w:style w:type="character" w:styleId="Emphasis">
    <w:name w:val="Emphasis"/>
    <w:uiPriority w:val="20"/>
    <w:qFormat/>
    <w:rsid w:val="00185EB4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Quote">
    <w:name w:val="Quote"/>
    <w:basedOn w:val="Normal"/>
    <w:next w:val="Normal"/>
    <w:link w:val="QuoteChar"/>
    <w:uiPriority w:val="29"/>
    <w:qFormat/>
    <w:rsid w:val="00185EB4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185EB4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5EB4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5EB4"/>
    <w:rPr>
      <w:b/>
      <w:bCs/>
      <w:i/>
      <w:iCs/>
    </w:rPr>
  </w:style>
  <w:style w:type="character" w:styleId="SubtleEmphasis">
    <w:name w:val="Subtle Emphasis"/>
    <w:uiPriority w:val="19"/>
    <w:qFormat/>
    <w:rsid w:val="00185EB4"/>
    <w:rPr>
      <w:i/>
      <w:iCs/>
    </w:rPr>
  </w:style>
  <w:style w:type="character" w:styleId="IntenseEmphasis">
    <w:name w:val="Intense Emphasis"/>
    <w:uiPriority w:val="21"/>
    <w:qFormat/>
    <w:rsid w:val="00185EB4"/>
    <w:rPr>
      <w:b/>
      <w:bCs/>
    </w:rPr>
  </w:style>
  <w:style w:type="character" w:styleId="SubtleReference">
    <w:name w:val="Subtle Reference"/>
    <w:uiPriority w:val="31"/>
    <w:qFormat/>
    <w:rsid w:val="00185EB4"/>
    <w:rPr>
      <w:smallCaps/>
    </w:rPr>
  </w:style>
  <w:style w:type="character" w:styleId="IntenseReference">
    <w:name w:val="Intense Reference"/>
    <w:uiPriority w:val="32"/>
    <w:qFormat/>
    <w:rsid w:val="00185EB4"/>
    <w:rPr>
      <w:smallCaps/>
      <w:spacing w:val="5"/>
      <w:u w:val="single"/>
    </w:rPr>
  </w:style>
  <w:style w:type="character" w:styleId="BookTitle">
    <w:name w:val="Book Title"/>
    <w:uiPriority w:val="33"/>
    <w:qFormat/>
    <w:rsid w:val="00185EB4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85EB4"/>
    <w:pPr>
      <w:outlineLvl w:val="9"/>
    </w:pPr>
  </w:style>
  <w:style w:type="paragraph" w:customStyle="1" w:styleId="Report1Heading">
    <w:name w:val="Report1Heading"/>
    <w:basedOn w:val="Heading1"/>
    <w:qFormat/>
    <w:rsid w:val="00185EB4"/>
  </w:style>
  <w:style w:type="paragraph" w:customStyle="1" w:styleId="Report2Heading">
    <w:name w:val="Report2Heading"/>
    <w:basedOn w:val="Heading2"/>
    <w:qFormat/>
    <w:rsid w:val="00185EB4"/>
    <w:rPr>
      <w:color w:val="595959" w:themeColor="text1" w:themeTint="A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5EB4"/>
  </w:style>
  <w:style w:type="paragraph" w:styleId="Heading1">
    <w:name w:val="heading 1"/>
    <w:basedOn w:val="Normal"/>
    <w:next w:val="Normal"/>
    <w:link w:val="Heading1Char"/>
    <w:uiPriority w:val="9"/>
    <w:qFormat/>
    <w:rsid w:val="00185EB4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5EB4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5EB4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5EB4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5EB4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5EB4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5EB4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5EB4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5EB4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5EB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85EB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85EB4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4366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4366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43663"/>
    <w:rPr>
      <w:vertAlign w:val="superscript"/>
    </w:rPr>
  </w:style>
  <w:style w:type="table" w:styleId="TableGrid">
    <w:name w:val="Table Grid"/>
    <w:basedOn w:val="TableNormal"/>
    <w:uiPriority w:val="59"/>
    <w:rsid w:val="00D4366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List1">
    <w:name w:val="Medium List 1"/>
    <w:basedOn w:val="TableNormal"/>
    <w:uiPriority w:val="65"/>
    <w:rsid w:val="00D4366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ghtGrid">
    <w:name w:val="Light Grid"/>
    <w:basedOn w:val="TableNormal"/>
    <w:uiPriority w:val="62"/>
    <w:rsid w:val="009F60E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Shading">
    <w:name w:val="Light Shading"/>
    <w:basedOn w:val="TableNormal"/>
    <w:uiPriority w:val="60"/>
    <w:rsid w:val="009F60E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">
    <w:name w:val="Light List"/>
    <w:basedOn w:val="TableNormal"/>
    <w:uiPriority w:val="61"/>
    <w:rsid w:val="00F809E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F809EE"/>
    <w:pPr>
      <w:spacing w:line="240" w:lineRule="auto"/>
    </w:pPr>
    <w:rPr>
      <w:b/>
      <w:bCs/>
      <w:color w:val="DDDDDD" w:themeColor="accent1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33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33C2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4068F3"/>
    <w:rPr>
      <w:color w:val="808080"/>
    </w:rPr>
  </w:style>
  <w:style w:type="paragraph" w:styleId="NoSpacing">
    <w:name w:val="No Spacing"/>
    <w:basedOn w:val="Normal"/>
    <w:link w:val="NoSpacingChar"/>
    <w:uiPriority w:val="1"/>
    <w:qFormat/>
    <w:rsid w:val="00185EB4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E869E4"/>
  </w:style>
  <w:style w:type="paragraph" w:styleId="Header">
    <w:name w:val="header"/>
    <w:basedOn w:val="Normal"/>
    <w:link w:val="HeaderChar"/>
    <w:uiPriority w:val="99"/>
    <w:semiHidden/>
    <w:unhideWhenUsed/>
    <w:rsid w:val="00E869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869E4"/>
  </w:style>
  <w:style w:type="paragraph" w:styleId="Footer">
    <w:name w:val="footer"/>
    <w:basedOn w:val="Normal"/>
    <w:link w:val="FooterChar"/>
    <w:uiPriority w:val="99"/>
    <w:unhideWhenUsed/>
    <w:rsid w:val="00E869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69E4"/>
  </w:style>
  <w:style w:type="character" w:customStyle="1" w:styleId="Heading3Char">
    <w:name w:val="Heading 3 Char"/>
    <w:basedOn w:val="DefaultParagraphFont"/>
    <w:link w:val="Heading3"/>
    <w:uiPriority w:val="9"/>
    <w:rsid w:val="00185EB4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5EB4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5EB4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5EB4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5EB4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5EB4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5EB4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185EB4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85EB4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5EB4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85EB4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185EB4"/>
    <w:rPr>
      <w:b/>
      <w:bCs/>
    </w:rPr>
  </w:style>
  <w:style w:type="character" w:styleId="Emphasis">
    <w:name w:val="Emphasis"/>
    <w:uiPriority w:val="20"/>
    <w:qFormat/>
    <w:rsid w:val="00185EB4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Quote">
    <w:name w:val="Quote"/>
    <w:basedOn w:val="Normal"/>
    <w:next w:val="Normal"/>
    <w:link w:val="QuoteChar"/>
    <w:uiPriority w:val="29"/>
    <w:qFormat/>
    <w:rsid w:val="00185EB4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185EB4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5EB4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5EB4"/>
    <w:rPr>
      <w:b/>
      <w:bCs/>
      <w:i/>
      <w:iCs/>
    </w:rPr>
  </w:style>
  <w:style w:type="character" w:styleId="SubtleEmphasis">
    <w:name w:val="Subtle Emphasis"/>
    <w:uiPriority w:val="19"/>
    <w:qFormat/>
    <w:rsid w:val="00185EB4"/>
    <w:rPr>
      <w:i/>
      <w:iCs/>
    </w:rPr>
  </w:style>
  <w:style w:type="character" w:styleId="IntenseEmphasis">
    <w:name w:val="Intense Emphasis"/>
    <w:uiPriority w:val="21"/>
    <w:qFormat/>
    <w:rsid w:val="00185EB4"/>
    <w:rPr>
      <w:b/>
      <w:bCs/>
    </w:rPr>
  </w:style>
  <w:style w:type="character" w:styleId="SubtleReference">
    <w:name w:val="Subtle Reference"/>
    <w:uiPriority w:val="31"/>
    <w:qFormat/>
    <w:rsid w:val="00185EB4"/>
    <w:rPr>
      <w:smallCaps/>
    </w:rPr>
  </w:style>
  <w:style w:type="character" w:styleId="IntenseReference">
    <w:name w:val="Intense Reference"/>
    <w:uiPriority w:val="32"/>
    <w:qFormat/>
    <w:rsid w:val="00185EB4"/>
    <w:rPr>
      <w:smallCaps/>
      <w:spacing w:val="5"/>
      <w:u w:val="single"/>
    </w:rPr>
  </w:style>
  <w:style w:type="character" w:styleId="BookTitle">
    <w:name w:val="Book Title"/>
    <w:uiPriority w:val="33"/>
    <w:qFormat/>
    <w:rsid w:val="00185EB4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85EB4"/>
    <w:pPr>
      <w:outlineLvl w:val="9"/>
    </w:pPr>
  </w:style>
  <w:style w:type="paragraph" w:customStyle="1" w:styleId="Report1Heading">
    <w:name w:val="Report1Heading"/>
    <w:basedOn w:val="Heading1"/>
    <w:qFormat/>
    <w:rsid w:val="00185EB4"/>
  </w:style>
  <w:style w:type="paragraph" w:customStyle="1" w:styleId="Report2Heading">
    <w:name w:val="Report2Heading"/>
    <w:basedOn w:val="Heading2"/>
    <w:qFormat/>
    <w:rsid w:val="00185EB4"/>
    <w:rPr>
      <w:color w:val="595959" w:themeColor="text1" w:themeTint="A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microsoft.com/office/2007/relationships/stylesWithEffects" Target="stylesWithEffects.xml"/><Relationship Id="rId15" Type="http://schemas.openxmlformats.org/officeDocument/2006/relationships/theme" Target="theme/theme1.xml"/><Relationship Id="rId10" Type="http://schemas.openxmlformats.org/officeDocument/2006/relationships/hyperlink" Target="file:///\\volt\braid\" TargetMode="Externa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s\patrickchen\Documents\Wits\3rd%20Year\Report%20template%201.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2A06C5622A1411EAE9D2A2F15B535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961F57-6B4E-4B8A-938F-0CC689CC049C}"/>
      </w:docPartPr>
      <w:docPartBody>
        <w:p w:rsidR="002412AF" w:rsidRDefault="005B0E0D">
          <w:pPr>
            <w:pStyle w:val="32A06C5622A1411EAE9D2A2F15B535CB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010B"/>
    <w:rsid w:val="00213837"/>
    <w:rsid w:val="002412AF"/>
    <w:rsid w:val="002D34FE"/>
    <w:rsid w:val="005B0E0D"/>
    <w:rsid w:val="00FD0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2A06C5622A1411EAE9D2A2F15B535CB">
    <w:name w:val="32A06C5622A1411EAE9D2A2F15B535CB"/>
  </w:style>
  <w:style w:type="paragraph" w:customStyle="1" w:styleId="FFA7AD9CE4254B8C8AB47191A2726DB1">
    <w:name w:val="FFA7AD9CE4254B8C8AB47191A2726DB1"/>
  </w:style>
  <w:style w:type="paragraph" w:customStyle="1" w:styleId="65410BE4B21D4258A8E453E6F8765892">
    <w:name w:val="65410BE4B21D4258A8E453E6F8765892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CDB7310D6EFE47F4B48278ABD83C92C2">
    <w:name w:val="CDB7310D6EFE47F4B48278ABD83C92C2"/>
  </w:style>
  <w:style w:type="paragraph" w:customStyle="1" w:styleId="449872DD0D414CFFB57597EFA3A486E8">
    <w:name w:val="449872DD0D414CFFB57597EFA3A486E8"/>
    <w:rsid w:val="00FD010B"/>
  </w:style>
  <w:style w:type="paragraph" w:customStyle="1" w:styleId="018A2B52B2344E48821420E587B29258">
    <w:name w:val="018A2B52B2344E48821420E587B29258"/>
    <w:rsid w:val="00FD010B"/>
  </w:style>
  <w:style w:type="paragraph" w:customStyle="1" w:styleId="9FD348F6F6144D5FA894C6944C434BBC">
    <w:name w:val="9FD348F6F6144D5FA894C6944C434BBC"/>
    <w:rsid w:val="00FD010B"/>
  </w:style>
  <w:style w:type="paragraph" w:customStyle="1" w:styleId="A3B24DB8C88C4B15A257DAAA4BE58BA0">
    <w:name w:val="A3B24DB8C88C4B15A257DAAA4BE58BA0"/>
    <w:rsid w:val="00FD010B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2A06C5622A1411EAE9D2A2F15B535CB">
    <w:name w:val="32A06C5622A1411EAE9D2A2F15B535CB"/>
  </w:style>
  <w:style w:type="paragraph" w:customStyle="1" w:styleId="FFA7AD9CE4254B8C8AB47191A2726DB1">
    <w:name w:val="FFA7AD9CE4254B8C8AB47191A2726DB1"/>
  </w:style>
  <w:style w:type="paragraph" w:customStyle="1" w:styleId="65410BE4B21D4258A8E453E6F8765892">
    <w:name w:val="65410BE4B21D4258A8E453E6F8765892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CDB7310D6EFE47F4B48278ABD83C92C2">
    <w:name w:val="CDB7310D6EFE47F4B48278ABD83C92C2"/>
  </w:style>
  <w:style w:type="paragraph" w:customStyle="1" w:styleId="449872DD0D414CFFB57597EFA3A486E8">
    <w:name w:val="449872DD0D414CFFB57597EFA3A486E8"/>
    <w:rsid w:val="00FD010B"/>
  </w:style>
  <w:style w:type="paragraph" w:customStyle="1" w:styleId="018A2B52B2344E48821420E587B29258">
    <w:name w:val="018A2B52B2344E48821420E587B29258"/>
    <w:rsid w:val="00FD010B"/>
  </w:style>
  <w:style w:type="paragraph" w:customStyle="1" w:styleId="9FD348F6F6144D5FA894C6944C434BBC">
    <w:name w:val="9FD348F6F6144D5FA894C6944C434BBC"/>
    <w:rsid w:val="00FD010B"/>
  </w:style>
  <w:style w:type="paragraph" w:customStyle="1" w:styleId="A3B24DB8C88C4B15A257DAAA4BE58BA0">
    <w:name w:val="A3B24DB8C88C4B15A257DAAA4BE58BA0"/>
    <w:rsid w:val="00FD010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2014-06-15T00:00:00</PublishDate>
  <Abstract>Put abstract in here….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D177A0A-4D63-41D1-8C21-F163D4ADA8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template 1.0.dotx</Template>
  <TotalTime>1</TotalTime>
  <Pages>4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Account Presentation System</vt:lpstr>
    </vt:vector>
  </TitlesOfParts>
  <Company>School of Electrical and Information Engineering University of the Witwatersrand, Johannesburg</Company>
  <LinksUpToDate>false</LinksUpToDate>
  <CharactersWithSpaces>813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Account Presentation System</dc:title>
  <dc:subject>ELEN 7045 – Software Development Methodologies, Analysis and Design</dc:subject>
  <dc:creator>Paul Van Collar       (0708886F)</dc:creator>
  <cp:lastModifiedBy>Piet Dreyer</cp:lastModifiedBy>
  <cp:revision>2</cp:revision>
  <dcterms:created xsi:type="dcterms:W3CDTF">2014-06-18T17:07:00Z</dcterms:created>
  <dcterms:modified xsi:type="dcterms:W3CDTF">2014-06-18T17:07:00Z</dcterms:modified>
</cp:coreProperties>
</file>